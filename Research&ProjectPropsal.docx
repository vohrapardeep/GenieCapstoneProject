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D466B8" w:rsidP="00CA639D" w14:paraId="53C7BB79" w14:textId="55D09097">
      <w:pPr>
        <w:pStyle w:val="Title"/>
        <w:ind w:left="720"/>
        <w:jc w:val="left"/>
      </w:pPr>
      <w:bookmarkStart w:id="0" w:name="_Toc321147149"/>
      <w:bookmarkStart w:id="1" w:name="_Toc318188227"/>
      <w:bookmarkStart w:id="2" w:name="_Toc318188327"/>
      <w:bookmarkStart w:id="3" w:name="_Toc318189312"/>
      <w:bookmarkStart w:id="4" w:name="_Toc321147011"/>
      <w:r>
        <w:t xml:space="preserve"> </w:t>
      </w:r>
      <w:r w:rsidR="003D2F7C">
        <w:t>INDOOR HOME SERVICES</w:t>
      </w:r>
    </w:p>
    <w:p w:rsidR="00D466B8" w:rsidP="00D466B8" w14:paraId="306FE28E" w14:textId="77777777">
      <w:pPr>
        <w:pStyle w:val="Subtitle"/>
      </w:pPr>
    </w:p>
    <w:p w:rsidR="00D466B8" w:rsidP="00D466B8" w14:paraId="4F533402" w14:textId="77777777">
      <w:pPr>
        <w:pStyle w:val="Subtitle"/>
      </w:pPr>
    </w:p>
    <w:p w:rsidR="00D466B8" w:rsidRPr="00D5413C" w:rsidP="00D466B8" w14:paraId="45FF0313" w14:textId="77777777">
      <w:pPr>
        <w:pStyle w:val="Subtitle"/>
      </w:pPr>
    </w:p>
    <w:p w:rsidR="00C6554A" w:rsidP="00C6554A" w14:paraId="6325BB47" w14:textId="11FAC68F">
      <w:pPr>
        <w:pStyle w:val="Photo"/>
      </w:pPr>
      <w:r>
        <w:rPr>
          <w:noProof/>
        </w:rPr>
        <w:drawing>
          <wp:inline distT="0" distB="0" distL="0" distR="0">
            <wp:extent cx="2905125" cy="18845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27988"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926461" cy="1898383"/>
                    </a:xfrm>
                    <a:prstGeom prst="rect">
                      <a:avLst/>
                    </a:prstGeom>
                    <a:noFill/>
                    <a:ln>
                      <a:noFill/>
                    </a:ln>
                  </pic:spPr>
                </pic:pic>
              </a:graphicData>
            </a:graphic>
          </wp:inline>
        </w:drawing>
      </w:r>
    </w:p>
    <w:p w:rsidR="003F3EF5" w:rsidP="00C6554A" w14:paraId="5CA01245" w14:textId="7D35B9B4">
      <w:pPr>
        <w:pStyle w:val="Photo"/>
      </w:pPr>
    </w:p>
    <w:p w:rsidR="003F3EF5" w:rsidP="00C6554A" w14:paraId="1122375D" w14:textId="3FC33F74">
      <w:pPr>
        <w:pStyle w:val="Photo"/>
      </w:pPr>
    </w:p>
    <w:p w:rsidR="003F3EF5" w:rsidP="00B955EF" w14:paraId="4AC487AA" w14:textId="28E18C38">
      <w:pPr>
        <w:pStyle w:val="Title"/>
      </w:pPr>
      <w:r>
        <w:t>Research and</w:t>
      </w:r>
      <w:r w:rsidR="0064291A">
        <w:t xml:space="preserve"> </w:t>
      </w:r>
      <w:r w:rsidR="002E0DEB">
        <w:t>P</w:t>
      </w:r>
      <w:r w:rsidR="0064291A">
        <w:t>roject</w:t>
      </w:r>
      <w:r>
        <w:t xml:space="preserve"> Proposal</w:t>
      </w:r>
    </w:p>
    <w:p w:rsidR="003F3EF5" w:rsidP="00B955EF" w14:paraId="70955E85" w14:textId="5CAC871D">
      <w:pPr>
        <w:pStyle w:val="Subtitle"/>
      </w:pPr>
      <w:r>
        <w:t>Prog8380-</w:t>
      </w:r>
      <w:r>
        <w:t>Web Design Capstone</w:t>
      </w:r>
    </w:p>
    <w:bookmarkEnd w:id="0"/>
    <w:bookmarkEnd w:id="1"/>
    <w:bookmarkEnd w:id="2"/>
    <w:bookmarkEnd w:id="3"/>
    <w:bookmarkEnd w:id="4"/>
    <w:p w:rsidR="00BB38A5" w:rsidP="00170813" w14:paraId="34206C9E" w14:textId="5BB9FD6D">
      <w:pPr>
        <w:pStyle w:val="Title"/>
        <w:rPr>
          <w:sz w:val="32"/>
          <w:szCs w:val="32"/>
        </w:rPr>
      </w:pPr>
      <w:r>
        <w:rPr>
          <w:sz w:val="32"/>
          <w:szCs w:val="32"/>
        </w:rPr>
        <w:t>Group No.: 6</w:t>
      </w:r>
    </w:p>
    <w:p w:rsidR="005D7B82" w:rsidRPr="00170813" w:rsidP="00170813" w14:paraId="36BC0DB4" w14:textId="388A7E6A">
      <w:pPr>
        <w:pStyle w:val="Title"/>
        <w:rPr>
          <w:sz w:val="32"/>
          <w:szCs w:val="32"/>
        </w:rPr>
      </w:pPr>
      <w:r w:rsidRPr="00170813">
        <w:rPr>
          <w:sz w:val="32"/>
          <w:szCs w:val="32"/>
        </w:rPr>
        <w:t>Group Members</w:t>
      </w:r>
      <w:r w:rsidRPr="00170813">
        <w:rPr>
          <w:sz w:val="32"/>
          <w:szCs w:val="32"/>
        </w:rPr>
        <w:t>:</w:t>
      </w:r>
    </w:p>
    <w:p w:rsidR="005D7B82" w:rsidRPr="00170813" w:rsidP="00170813" w14:paraId="6474C139" w14:textId="60CE477F">
      <w:pPr>
        <w:pStyle w:val="Title"/>
        <w:numPr>
          <w:ilvl w:val="0"/>
          <w:numId w:val="30"/>
        </w:numPr>
        <w:jc w:val="left"/>
        <w:rPr>
          <w:sz w:val="32"/>
          <w:szCs w:val="32"/>
        </w:rPr>
      </w:pPr>
      <w:r w:rsidRPr="00170813">
        <w:rPr>
          <w:sz w:val="32"/>
          <w:szCs w:val="32"/>
        </w:rPr>
        <w:t>Pardeep Vohra</w:t>
      </w:r>
    </w:p>
    <w:p w:rsidR="00B74529" w:rsidRPr="00170813" w:rsidP="00170813" w14:paraId="4C9AA1C5" w14:textId="67668E7A">
      <w:pPr>
        <w:pStyle w:val="Title"/>
        <w:numPr>
          <w:ilvl w:val="0"/>
          <w:numId w:val="30"/>
        </w:numPr>
        <w:jc w:val="left"/>
        <w:rPr>
          <w:sz w:val="32"/>
          <w:szCs w:val="32"/>
        </w:rPr>
      </w:pPr>
      <w:r w:rsidRPr="00170813">
        <w:rPr>
          <w:sz w:val="32"/>
          <w:szCs w:val="32"/>
        </w:rPr>
        <w:t>Sunaina</w:t>
      </w:r>
    </w:p>
    <w:p w:rsidR="00F6157B" w:rsidRPr="006B1B55" w:rsidP="006B1B55" w14:paraId="48FD9368" w14:textId="65C65A65">
      <w:pPr>
        <w:pStyle w:val="Title"/>
        <w:numPr>
          <w:ilvl w:val="0"/>
          <w:numId w:val="30"/>
        </w:numPr>
        <w:jc w:val="left"/>
        <w:rPr>
          <w:sz w:val="32"/>
          <w:szCs w:val="32"/>
        </w:rPr>
      </w:pPr>
      <w:r w:rsidRPr="00170813">
        <w:rPr>
          <w:sz w:val="32"/>
          <w:szCs w:val="32"/>
        </w:rPr>
        <w:t>Sneh</w:t>
      </w:r>
      <w:r w:rsidRPr="00170813" w:rsidR="005D7B82">
        <w:rPr>
          <w:sz w:val="32"/>
          <w:szCs w:val="32"/>
        </w:rPr>
        <w:t xml:space="preserve"> </w:t>
      </w:r>
      <w:r w:rsidRPr="00170813">
        <w:rPr>
          <w:sz w:val="32"/>
          <w:szCs w:val="32"/>
        </w:rPr>
        <w:t>Upadhyay</w:t>
      </w:r>
    </w:p>
    <w:p w:rsidR="00A6353C" w:rsidRPr="00A6353C" w:rsidP="00A6353C" w14:paraId="5C9D913F" w14:textId="77777777"/>
    <w:p w:rsidR="00F6157B" w:rsidRPr="009B5036" w:rsidP="00F6157B" w14:paraId="2D64BBA6" w14:textId="44B77BE1">
      <w:pPr>
        <w:pStyle w:val="Heading2"/>
        <w:jc w:val="center"/>
        <w:rPr>
          <w:sz w:val="36"/>
          <w:szCs w:val="36"/>
        </w:rPr>
      </w:pPr>
      <w:r w:rsidRPr="009B5036">
        <w:rPr>
          <w:sz w:val="36"/>
          <w:szCs w:val="36"/>
        </w:rPr>
        <w:t>sUBMITTED TO</w:t>
      </w:r>
    </w:p>
    <w:p w:rsidR="00F6157B" w:rsidRPr="009B5036" w:rsidP="00F6157B" w14:paraId="4E183BC8" w14:textId="79C51E42">
      <w:pPr>
        <w:jc w:val="center"/>
        <w:rPr>
          <w:color w:val="007789" w:themeColor="accent1" w:themeShade="BF"/>
          <w:sz w:val="36"/>
          <w:szCs w:val="36"/>
        </w:rPr>
      </w:pPr>
      <w:r w:rsidRPr="009B5036">
        <w:rPr>
          <w:color w:val="007789" w:themeColor="accent1" w:themeShade="BF"/>
          <w:sz w:val="36"/>
          <w:szCs w:val="36"/>
        </w:rPr>
        <w:t>ZAMAN</w:t>
      </w:r>
      <w:r w:rsidR="00B11A57">
        <w:rPr>
          <w:color w:val="007789" w:themeColor="accent1" w:themeShade="BF"/>
          <w:sz w:val="36"/>
          <w:szCs w:val="36"/>
        </w:rPr>
        <w:t xml:space="preserve"> </w:t>
      </w:r>
      <w:r w:rsidRPr="009B5036" w:rsidR="00B11A57">
        <w:rPr>
          <w:color w:val="007789" w:themeColor="accent1" w:themeShade="BF"/>
          <w:sz w:val="36"/>
          <w:szCs w:val="36"/>
        </w:rPr>
        <w:t>A</w:t>
      </w:r>
      <w:r w:rsidR="00B11A57">
        <w:rPr>
          <w:color w:val="007789" w:themeColor="accent1" w:themeShade="BF"/>
          <w:sz w:val="36"/>
          <w:szCs w:val="36"/>
        </w:rPr>
        <w:t>NK</w:t>
      </w:r>
    </w:p>
    <w:p w:rsidR="00C6554A" w:rsidRPr="003F43F4" w:rsidP="00175C48" w14:paraId="7F37249A" w14:textId="40965418">
      <w:pPr>
        <w:pStyle w:val="Heading2"/>
        <w:jc w:val="center"/>
        <w:rPr>
          <w:rFonts w:ascii="Arial" w:hAnsi="Arial" w:cs="Arial"/>
          <w:sz w:val="32"/>
          <w:szCs w:val="32"/>
        </w:rPr>
      </w:pPr>
      <w:r w:rsidRPr="003F43F4">
        <w:rPr>
          <w:rFonts w:ascii="Arial" w:hAnsi="Arial" w:cs="Arial"/>
          <w:sz w:val="32"/>
          <w:szCs w:val="32"/>
        </w:rPr>
        <w:t>iNdoor home services android application</w:t>
      </w:r>
    </w:p>
    <w:p w:rsidR="00B461C7" w:rsidRPr="002A2348" w:rsidP="002A57EB" w14:paraId="5A2A9036" w14:textId="6DDF3DA0">
      <w:pPr>
        <w:jc w:val="center"/>
        <w:rPr>
          <w:rFonts w:ascii="Calibri" w:hAnsi="Calibri" w:cs="Calibri"/>
          <w:b/>
          <w:bCs/>
          <w:color w:val="auto"/>
          <w:sz w:val="32"/>
          <w:szCs w:val="32"/>
        </w:rPr>
      </w:pPr>
      <w:r w:rsidRPr="002A2348">
        <w:rPr>
          <w:rFonts w:ascii="Calibri" w:hAnsi="Calibri" w:cs="Calibri"/>
          <w:b/>
          <w:bCs/>
          <w:color w:val="auto"/>
          <w:sz w:val="32"/>
          <w:szCs w:val="32"/>
        </w:rPr>
        <w:t>Introduction</w:t>
      </w:r>
    </w:p>
    <w:p w:rsidR="001D49B2" w:rsidRPr="002A2348" w:rsidP="001A0476" w14:paraId="112C2D0B" w14:textId="00109DEB">
      <w:pPr>
        <w:jc w:val="both"/>
        <w:rPr>
          <w:rFonts w:ascii="Calibri" w:eastAsia="Times New Roman" w:hAnsi="Calibri" w:cs="Calibri"/>
          <w:color w:val="auto"/>
          <w:sz w:val="24"/>
          <w:szCs w:val="24"/>
          <w:shd w:val="clear" w:color="auto" w:fill="FFFFFF"/>
          <w:lang w:val="en-CA"/>
        </w:rPr>
      </w:pPr>
      <w:r w:rsidRPr="002A2348">
        <w:rPr>
          <w:rFonts w:ascii="Calibri" w:hAnsi="Calibri" w:cs="Calibri"/>
          <w:color w:val="auto"/>
          <w:sz w:val="24"/>
          <w:szCs w:val="24"/>
        </w:rPr>
        <w:t xml:space="preserve">Indoor services application is an Android-based application which provides </w:t>
      </w:r>
      <w:r w:rsidRPr="002A2348" w:rsidR="004876CD">
        <w:rPr>
          <w:rFonts w:ascii="Calibri" w:eastAsia="Times New Roman" w:hAnsi="Calibri" w:cs="Calibri"/>
          <w:color w:val="auto"/>
          <w:sz w:val="24"/>
          <w:szCs w:val="24"/>
          <w:shd w:val="clear" w:color="auto" w:fill="FFFFFF"/>
          <w:lang w:val="en-CA"/>
        </w:rPr>
        <w:t>various services by booking at home services ranging from the home salon for women and men to home repairs and maintenance services, such as driveway repair, carpenter, electrician, plumber, roofing, Cleaning/Sanitation experts, as well as Fitness Trainers and Packers and Movers, etc.
</w:t>
      </w:r>
    </w:p>
    <w:p w:rsidR="00D41043" w:rsidRPr="002A2348" w:rsidP="001A0476" w14:paraId="18870109" w14:textId="17C7B9BA">
      <w:pPr>
        <w:jc w:val="both"/>
        <w:rPr>
          <w:rFonts w:ascii="Calibri" w:eastAsia="Times New Roman" w:hAnsi="Calibri" w:cs="Calibri"/>
          <w:color w:val="auto"/>
          <w:sz w:val="24"/>
          <w:szCs w:val="24"/>
          <w:shd w:val="clear" w:color="auto" w:fill="FFFFFF"/>
          <w:lang w:val="en-CA"/>
        </w:rPr>
      </w:pPr>
      <w:r w:rsidRPr="002A2348">
        <w:rPr>
          <w:rFonts w:ascii="Calibri" w:eastAsia="Times New Roman" w:hAnsi="Calibri" w:cs="Calibri"/>
          <w:color w:val="auto"/>
          <w:sz w:val="24"/>
          <w:szCs w:val="24"/>
          <w:shd w:val="clear" w:color="auto" w:fill="FFFFFF"/>
          <w:lang w:val="en-CA"/>
        </w:rPr>
        <w:t>Currently, the world is facing a pandemic, and finding services is a lot more complicated than previous</w:t>
      </w:r>
      <w:r w:rsidRPr="002A2348" w:rsidR="008914FE">
        <w:rPr>
          <w:rFonts w:ascii="Calibri" w:eastAsia="Times New Roman" w:hAnsi="Calibri" w:cs="Calibri"/>
          <w:color w:val="auto"/>
          <w:sz w:val="24"/>
          <w:szCs w:val="24"/>
          <w:shd w:val="clear" w:color="auto" w:fill="FFFFFF"/>
          <w:lang w:val="en-CA"/>
        </w:rPr>
        <w:t>ly. This application will help in this kind of circumstance. Users can get any assistance using a single application and with proper precautions without leaving the house.
</w:t>
      </w:r>
    </w:p>
    <w:p w:rsidR="00FF632B" w:rsidRPr="002A2348" w:rsidP="001A0476" w14:paraId="3D64E7CE" w14:textId="3461F8A1">
      <w:pPr>
        <w:jc w:val="both"/>
        <w:rPr>
          <w:rFonts w:ascii="Calibri" w:eastAsia="Times New Roman" w:hAnsi="Calibri" w:cs="Calibri"/>
          <w:color w:val="auto"/>
          <w:sz w:val="24"/>
          <w:szCs w:val="24"/>
          <w:shd w:val="clear" w:color="auto" w:fill="FFFFFF"/>
          <w:lang w:val="en-CA"/>
        </w:rPr>
      </w:pPr>
      <w:r w:rsidRPr="002A2348">
        <w:rPr>
          <w:rFonts w:ascii="Calibri" w:eastAsia="Times New Roman" w:hAnsi="Calibri" w:cs="Calibri"/>
          <w:color w:val="auto"/>
          <w:sz w:val="24"/>
          <w:szCs w:val="24"/>
          <w:shd w:val="clear" w:color="auto" w:fill="FFFFFF"/>
          <w:lang w:val="en-CA"/>
        </w:rPr>
        <w:t>Also, there are some features of the application listed below</w:t>
      </w:r>
      <w:r w:rsidRPr="002A2348" w:rsidR="00D22100">
        <w:rPr>
          <w:rFonts w:ascii="Calibri" w:eastAsia="Times New Roman" w:hAnsi="Calibri" w:cs="Calibri"/>
          <w:color w:val="auto"/>
          <w:sz w:val="24"/>
          <w:szCs w:val="24"/>
          <w:shd w:val="clear" w:color="auto" w:fill="FFFFFF"/>
          <w:lang w:val="en-CA"/>
        </w:rPr>
        <w:t>:</w:t>
      </w:r>
    </w:p>
    <w:p w:rsidR="00FF632B" w:rsidRPr="002A2348" w:rsidP="00FF632B" w14:paraId="292F4F18" w14:textId="77777777">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Users can sign up newly with our app or can log in through his/her google account.
</w:t>
      </w:r>
    </w:p>
    <w:p w:rsidR="00FF632B" w:rsidRPr="002A2348" w:rsidP="00FF632B" w14:paraId="16FA24E3" w14:textId="77777777">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Users can get Services at home or book services for someone else and the location feature.
</w:t>
      </w:r>
    </w:p>
    <w:p w:rsidR="00FF632B" w:rsidRPr="002A2348" w:rsidP="00FF632B" w14:paraId="1565D1CA" w14:textId="77777777">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Users can choose from a variety of services provided by the app according to his/her requirement.
</w:t>
      </w:r>
    </w:p>
    <w:p w:rsidR="00FF632B" w:rsidRPr="002A2348" w:rsidP="00FF632B" w14:paraId="7E2DE422" w14:textId="77777777">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Users can choose a service provider/expert according to his/her ratings and reviews by other users.
</w:t>
      </w:r>
    </w:p>
    <w:p w:rsidR="00FF632B" w:rsidRPr="002A2348" w:rsidP="00FF632B" w14:paraId="4195DD92" w14:textId="77777777">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Users can book an appointment and confirm his/her appointment acceptance within 24 hours before the scheduled time.
</w:t>
      </w:r>
    </w:p>
    <w:p w:rsidR="00FF632B" w:rsidRPr="002A2348" w:rsidP="00FF632B" w14:paraId="2D61EF33" w14:textId="77777777">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Users can pay the service provider in advance or after service, but through the app only.
</w:t>
      </w:r>
    </w:p>
    <w:p w:rsidR="00FF632B" w:rsidRPr="002A2348" w:rsidP="00FF632B" w14:paraId="2122441B" w14:textId="77777777">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share his/her Feedback after job completion and give ratings and reviews to a service provider according to work done.
</w:t>
      </w:r>
    </w:p>
    <w:p w:rsidR="00FF632B" w:rsidRPr="002A2348" w:rsidP="001A0476" w14:paraId="23B6718F" w14:textId="30DB31F9">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Users can get Quote through the contact us form before booking an appointment.
</w:t>
      </w:r>
    </w:p>
    <w:p w:rsidR="001A5C71" w:rsidRPr="002A2348" w:rsidP="001A0476" w14:paraId="6418EB9B" w14:textId="7FACA249">
      <w:pPr>
        <w:pStyle w:val="ListParagraph"/>
        <w:numPr>
          <w:ilvl w:val="0"/>
          <w:numId w:val="27"/>
        </w:numPr>
        <w:jc w:val="both"/>
        <w:rPr>
          <w:rFonts w:ascii="Calibri" w:hAnsi="Calibri" w:cs="Calibri"/>
          <w:color w:val="auto"/>
          <w:sz w:val="24"/>
          <w:szCs w:val="24"/>
          <w:shd w:val="clear" w:color="auto" w:fill="FFFFFF"/>
        </w:rPr>
      </w:pPr>
      <w:r w:rsidRPr="002A2348">
        <w:rPr>
          <w:rStyle w:val="normaltextrun"/>
          <w:rFonts w:ascii="Calibri" w:hAnsi="Calibri" w:cs="Calibri"/>
          <w:color w:val="auto"/>
          <w:sz w:val="24"/>
          <w:szCs w:val="24"/>
          <w:shd w:val="clear" w:color="auto" w:fill="FFFFFF"/>
        </w:rPr>
        <w:t>Push Notifications will be a new thing to learn and enhance user awareness and interactivity with the app.
</w:t>
      </w:r>
    </w:p>
    <w:p w:rsidR="00E8274E" w:rsidRPr="002A2348" w:rsidP="00E8274E" w14:paraId="65BA61FE" w14:textId="5AD8395E">
      <w:pPr>
        <w:ind w:left="360"/>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Some Extra feature would like to add after completing the above </w:t>
      </w:r>
      <w:r w:rsidRPr="002A2348" w:rsidR="005466B5">
        <w:rPr>
          <w:rFonts w:ascii="Calibri" w:hAnsi="Calibri" w:cs="Calibri"/>
          <w:color w:val="auto"/>
          <w:sz w:val="24"/>
          <w:szCs w:val="24"/>
          <w:shd w:val="clear" w:color="auto" w:fill="FFFFFF"/>
        </w:rPr>
        <w:t>points</w:t>
      </w:r>
      <w:r w:rsidRPr="002A2348" w:rsidR="00350C02">
        <w:rPr>
          <w:rFonts w:ascii="Calibri" w:hAnsi="Calibri" w:cs="Calibri"/>
          <w:color w:val="auto"/>
          <w:sz w:val="24"/>
          <w:szCs w:val="24"/>
          <w:shd w:val="clear" w:color="auto" w:fill="FFFFFF"/>
        </w:rPr>
        <w:t>:</w:t>
      </w:r>
    </w:p>
    <w:p w:rsidR="00E8274E" w:rsidRPr="002A2348" w:rsidP="00E8274E" w14:paraId="47A8E354" w14:textId="548E8D9B">
      <w:pPr>
        <w:pStyle w:val="paragraph"/>
        <w:numPr>
          <w:ilvl w:val="0"/>
          <w:numId w:val="37"/>
        </w:numPr>
        <w:spacing w:before="0" w:beforeAutospacing="0" w:after="0" w:afterAutospacing="0"/>
        <w:ind w:left="709"/>
        <w:textAlignment w:val="baseline"/>
        <w:rPr>
          <w:rFonts w:ascii="Calibri" w:hAnsi="Calibri" w:cs="Calibri"/>
        </w:rPr>
      </w:pPr>
      <w:r w:rsidRPr="002A2348">
        <w:rPr>
          <w:rStyle w:val="normaltextrun"/>
          <w:rFonts w:ascii="Calibri" w:hAnsi="Calibri" w:cs="Calibri"/>
          <w:shd w:val="clear" w:color="auto" w:fill="FFFFFF"/>
          <w:lang w:val="en-US"/>
        </w:rPr>
        <w:t>We will add an in-app chat function to inquire and negotiate with the service provider directly.</w:t>
      </w:r>
      <w:r w:rsidRPr="002A2348">
        <w:rPr>
          <w:rStyle w:val="eop"/>
          <w:rFonts w:ascii="Calibri" w:hAnsi="Calibri" w:eastAsiaTheme="majorEastAsia" w:cs="Calibri"/>
        </w:rPr>
        <w:t> </w:t>
      </w:r>
    </w:p>
    <w:p w:rsidR="00E8274E" w:rsidRPr="002A2348" w:rsidP="00E8274E" w14:paraId="3525E376" w14:textId="77777777">
      <w:pPr>
        <w:pStyle w:val="paragraph"/>
        <w:numPr>
          <w:ilvl w:val="0"/>
          <w:numId w:val="37"/>
        </w:numPr>
        <w:spacing w:before="0" w:beforeAutospacing="0" w:after="0" w:afterAutospacing="0"/>
        <w:ind w:left="709"/>
        <w:textAlignment w:val="baseline"/>
        <w:rPr>
          <w:rFonts w:ascii="Calibri" w:hAnsi="Calibri" w:cs="Calibri"/>
        </w:rPr>
      </w:pPr>
      <w:r w:rsidRPr="002A2348">
        <w:rPr>
          <w:rStyle w:val="normaltextrun"/>
          <w:rFonts w:ascii="Calibri" w:hAnsi="Calibri" w:cs="Calibri"/>
          <w:shd w:val="clear" w:color="auto" w:fill="FFFFFF"/>
          <w:lang w:val="en-US"/>
        </w:rPr>
        <w:t>We will try to add a Support call feature.</w:t>
      </w:r>
      <w:r w:rsidRPr="002A2348">
        <w:rPr>
          <w:rStyle w:val="eop"/>
          <w:rFonts w:ascii="Calibri" w:hAnsi="Calibri" w:eastAsiaTheme="majorEastAsia" w:cs="Calibri"/>
        </w:rPr>
        <w:t> </w:t>
      </w:r>
    </w:p>
    <w:p w:rsidR="00E8274E" w:rsidRPr="002A2348" w:rsidP="00E8274E" w14:paraId="0993E676" w14:textId="77777777">
      <w:pPr>
        <w:pStyle w:val="paragraph"/>
        <w:numPr>
          <w:ilvl w:val="0"/>
          <w:numId w:val="37"/>
        </w:numPr>
        <w:spacing w:before="0" w:beforeAutospacing="0" w:after="0" w:afterAutospacing="0"/>
        <w:ind w:left="709"/>
        <w:textAlignment w:val="baseline"/>
        <w:rPr>
          <w:rFonts w:ascii="Calibri" w:hAnsi="Calibri" w:cs="Calibri"/>
        </w:rPr>
      </w:pPr>
      <w:r w:rsidRPr="002A2348">
        <w:rPr>
          <w:rStyle w:val="normaltextrun"/>
          <w:rFonts w:ascii="Calibri" w:hAnsi="Calibri" w:cs="Calibri"/>
          <w:shd w:val="clear" w:color="auto" w:fill="FFFFFF"/>
          <w:lang w:val="en-US"/>
        </w:rPr>
        <w:t>If we have time, we will try to make an admin panel app for the app owner to add service providers and edit their profiles and other user side apps.</w:t>
      </w:r>
      <w:r w:rsidRPr="002A2348">
        <w:rPr>
          <w:rStyle w:val="eop"/>
          <w:rFonts w:ascii="Calibri" w:hAnsi="Calibri" w:eastAsiaTheme="majorEastAsia" w:cs="Calibri"/>
        </w:rPr>
        <w:t> </w:t>
      </w:r>
    </w:p>
    <w:p w:rsidR="00DB1134" w:rsidRPr="002A2348" w:rsidP="00DB1134" w14:paraId="4C17E2F5" w14:textId="77777777">
      <w:pPr>
        <w:jc w:val="center"/>
        <w:rPr>
          <w:rFonts w:ascii="Calibri" w:hAnsi="Calibri" w:cs="Calibri"/>
          <w:color w:val="auto"/>
          <w:sz w:val="24"/>
          <w:szCs w:val="24"/>
          <w:shd w:val="clear" w:color="auto" w:fill="FFFFFF"/>
        </w:rPr>
      </w:pPr>
    </w:p>
    <w:p w:rsidR="00AB6FEB" w:rsidRPr="002A2348" w:rsidP="00DB1134" w14:paraId="0263699F" w14:textId="1EA5721F">
      <w:pPr>
        <w:jc w:val="center"/>
        <w:rPr>
          <w:rFonts w:ascii="Calibri" w:hAnsi="Calibri" w:cs="Calibri"/>
          <w:b/>
          <w:bCs/>
          <w:color w:val="auto"/>
          <w:sz w:val="32"/>
          <w:szCs w:val="32"/>
          <w:shd w:val="clear" w:color="auto" w:fill="FFFFFF"/>
        </w:rPr>
      </w:pPr>
      <w:r w:rsidRPr="002A2348">
        <w:rPr>
          <w:rFonts w:ascii="Calibri" w:hAnsi="Calibri" w:cs="Calibri"/>
          <w:b/>
          <w:bCs/>
          <w:color w:val="auto"/>
          <w:sz w:val="32"/>
          <w:szCs w:val="32"/>
          <w:shd w:val="clear" w:color="auto" w:fill="FFFFFF"/>
        </w:rPr>
        <w:t>Design and Data Flow</w:t>
      </w:r>
    </w:p>
    <w:p w:rsidR="002A57EB" w:rsidRPr="002A2348" w:rsidP="00DF13D7" w14:paraId="78055BB6" w14:textId="6D43F351">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This INDOOR HOME SERVICES application will provide an attractive</w:t>
      </w:r>
      <w:r w:rsidRPr="002A2348" w:rsidR="00D31590">
        <w:rPr>
          <w:rFonts w:ascii="Calibri" w:hAnsi="Calibri" w:cs="Calibri"/>
          <w:color w:val="auto"/>
          <w:sz w:val="24"/>
          <w:szCs w:val="24"/>
          <w:shd w:val="clear" w:color="auto" w:fill="FFFFFF"/>
        </w:rPr>
        <w:t xml:space="preserve"> and simple</w:t>
      </w:r>
      <w:r w:rsidRPr="002A2348">
        <w:rPr>
          <w:rFonts w:ascii="Calibri" w:hAnsi="Calibri" w:cs="Calibri"/>
          <w:color w:val="auto"/>
          <w:sz w:val="24"/>
          <w:szCs w:val="24"/>
          <w:shd w:val="clear" w:color="auto" w:fill="FFFFFF"/>
        </w:rPr>
        <w:t xml:space="preserve"> user interface</w:t>
      </w:r>
      <w:r w:rsidRPr="002A2348" w:rsidR="00681F89">
        <w:rPr>
          <w:rFonts w:ascii="Calibri" w:hAnsi="Calibri" w:cs="Calibri"/>
          <w:color w:val="auto"/>
          <w:sz w:val="24"/>
          <w:szCs w:val="24"/>
          <w:shd w:val="clear" w:color="auto" w:fill="FFFFFF"/>
        </w:rPr>
        <w:t xml:space="preserve"> that will help users book th</w:t>
      </w:r>
      <w:r w:rsidRPr="002A2348" w:rsidR="000E5710">
        <w:rPr>
          <w:rFonts w:ascii="Calibri" w:hAnsi="Calibri" w:cs="Calibri"/>
          <w:color w:val="auto"/>
          <w:sz w:val="24"/>
          <w:szCs w:val="24"/>
          <w:shd w:val="clear" w:color="auto" w:fill="FFFFFF"/>
        </w:rPr>
        <w:t>eir</w:t>
      </w:r>
      <w:r w:rsidRPr="002A2348" w:rsidR="00681F89">
        <w:rPr>
          <w:color w:val="auto"/>
        </w:rPr>
        <w:t xml:space="preserve"> services</w:t>
      </w:r>
      <w:r w:rsidRPr="002A2348">
        <w:rPr>
          <w:rFonts w:ascii="Calibri" w:hAnsi="Calibri" w:cs="Calibri"/>
          <w:color w:val="auto"/>
          <w:sz w:val="24"/>
          <w:szCs w:val="24"/>
          <w:shd w:val="clear" w:color="auto" w:fill="FFFFFF"/>
        </w:rPr>
        <w:t>. This application ha</w:t>
      </w:r>
      <w:r w:rsidRPr="002A2348" w:rsidR="003C7BBE">
        <w:rPr>
          <w:rFonts w:ascii="Calibri" w:hAnsi="Calibri" w:cs="Calibri"/>
          <w:color w:val="auto"/>
          <w:sz w:val="24"/>
          <w:szCs w:val="24"/>
          <w:shd w:val="clear" w:color="auto" w:fill="FFFFFF"/>
        </w:rPr>
        <w:t>s</w:t>
      </w:r>
      <w:r w:rsidRPr="002A2348">
        <w:rPr>
          <w:rFonts w:ascii="Calibri" w:hAnsi="Calibri" w:cs="Calibri"/>
          <w:color w:val="auto"/>
          <w:sz w:val="24"/>
          <w:szCs w:val="24"/>
          <w:shd w:val="clear" w:color="auto" w:fill="FFFFFF"/>
        </w:rPr>
        <w:t xml:space="preserve"> multiple pages through which users will interact with the application to secure their services, such as, Home page, different services page, service detail pages, login page, signup page, contact us page, feedback page, booking page. These pages will contain important information and instructions for the user.
</w:t>
      </w:r>
    </w:p>
    <w:p w:rsidR="00483463" w:rsidRPr="002A2348" w:rsidP="00DF13D7" w14:paraId="62DA5832" w14:textId="188DAAA1">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We will use the MySQL database to store booking data, user information, service providers data, and other data.
</w:t>
      </w:r>
    </w:p>
    <w:p w:rsidR="00D44D5D" w:rsidRPr="002A2348" w:rsidP="00DF13D7" w14:paraId="317B97EA" w14:textId="77777777">
      <w:pPr>
        <w:jc w:val="both"/>
        <w:rPr>
          <w:color w:val="auto"/>
        </w:rPr>
      </w:pPr>
    </w:p>
    <w:p w:rsidR="00043729" w:rsidRPr="002A2348" w:rsidP="00043729" w14:paraId="6C1116EB" w14:textId="22B65FDB">
      <w:pPr>
        <w:jc w:val="center"/>
        <w:rPr>
          <w:rFonts w:ascii="Calibri" w:hAnsi="Calibri" w:cs="Calibri"/>
          <w:b/>
          <w:bCs/>
          <w:color w:val="auto"/>
          <w:sz w:val="32"/>
          <w:szCs w:val="32"/>
          <w:shd w:val="clear" w:color="auto" w:fill="FFFFFF"/>
        </w:rPr>
      </w:pPr>
      <w:r w:rsidRPr="002A2348">
        <w:rPr>
          <w:rFonts w:ascii="Calibri" w:hAnsi="Calibri" w:cs="Calibri"/>
          <w:b/>
          <w:bCs/>
          <w:color w:val="auto"/>
          <w:sz w:val="32"/>
          <w:szCs w:val="32"/>
          <w:shd w:val="clear" w:color="auto" w:fill="FFFFFF"/>
        </w:rPr>
        <w:t>Technology Description</w:t>
      </w:r>
    </w:p>
    <w:p w:rsidR="00802315" w:rsidRPr="002A2348" w:rsidP="00D04BEC" w14:paraId="498826FB" w14:textId="799550C0">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Android is a new and growing technology. This technology growing day by day and its users are also increasing at the same pace. In today's generation, laptops and computers are considered old technology, mobile phones and tablets are trending. With this trend, android technology is also expanding its range for more users. Nowadays, every popular website has its android application. </w:t>
      </w:r>
      <w:r w:rsidRPr="002A2348" w:rsidR="00D04BEC">
        <w:rPr>
          <w:rFonts w:ascii="Calibri" w:hAnsi="Calibri" w:cs="Calibri"/>
          <w:color w:val="auto"/>
          <w:sz w:val="24"/>
          <w:szCs w:val="24"/>
          <w:shd w:val="clear" w:color="auto" w:fill="FFFFFF"/>
        </w:rPr>
        <w:t>And</w:t>
      </w:r>
      <w:r w:rsidRPr="002A2348">
        <w:rPr>
          <w:rFonts w:ascii="Calibri" w:hAnsi="Calibri" w:cs="Calibri"/>
          <w:color w:val="auto"/>
          <w:sz w:val="24"/>
          <w:szCs w:val="24"/>
          <w:shd w:val="clear" w:color="auto" w:fill="FFFFFF"/>
        </w:rPr>
        <w:t xml:space="preserve"> </w:t>
      </w:r>
      <w:r w:rsidRPr="002A2348" w:rsidR="00D04BEC">
        <w:rPr>
          <w:rFonts w:ascii="Calibri" w:hAnsi="Calibri" w:cs="Calibri"/>
          <w:color w:val="auto"/>
          <w:sz w:val="24"/>
          <w:szCs w:val="24"/>
          <w:shd w:val="clear" w:color="auto" w:fill="FFFFFF"/>
        </w:rPr>
        <w:t>new businesses are focusing more on these ANDROID and IOS platforms. It creates a vast ground for developers to experiment with their abilities. So, we choose an android as a developing language. ANDROID STUDIO is the ideal IDE to develop any android application with JAVA programming language because it is much easier to build the application. We can implement OOPs concepts in the android application.
</w:t>
      </w:r>
    </w:p>
    <w:p w:rsidR="00D04BEC" w:rsidRPr="002A2348" w:rsidP="00D04BEC" w14:paraId="02B62B48" w14:textId="4D6D3A30">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MySQL database is easy to use with the android application. Its light version is </w:t>
      </w:r>
      <w:r w:rsidRPr="002A2348" w:rsidR="00966CB5">
        <w:rPr>
          <w:rFonts w:ascii="Calibri" w:hAnsi="Calibri" w:cs="Calibri"/>
          <w:color w:val="auto"/>
          <w:sz w:val="24"/>
          <w:szCs w:val="24"/>
          <w:shd w:val="clear" w:color="auto" w:fill="FFFFFF"/>
        </w:rPr>
        <w:t>compatible with the android device and works smoothly. 
</w:t>
      </w:r>
    </w:p>
    <w:p w:rsidR="00043729" w:rsidRPr="002A2348" w:rsidP="00043729" w14:paraId="39E91AB2" w14:textId="77777777">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IDE: Android Studio</w:t>
      </w:r>
    </w:p>
    <w:p w:rsidR="00043729" w:rsidRPr="002A2348" w:rsidP="00043729" w14:paraId="3EB1F030" w14:textId="77777777">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Programming Language: Java</w:t>
      </w:r>
    </w:p>
    <w:p w:rsidR="00043729" w:rsidRPr="002A2348" w:rsidP="00043729" w14:paraId="4B582CE4" w14:textId="77777777">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Database: MySQL</w:t>
      </w:r>
    </w:p>
    <w:p w:rsidR="00E2043D" w:rsidRPr="002A2348" w:rsidP="00BB6527" w14:paraId="78F0AE38" w14:textId="7003817D">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Code Sharing: GitHub</w:t>
      </w:r>
    </w:p>
    <w:p w:rsidR="00E9312E" w:rsidRPr="002A2348" w:rsidP="00E9312E" w14:paraId="518B7BB0" w14:textId="272206F1">
      <w:pPr>
        <w:rPr>
          <w:rFonts w:ascii="Calibri" w:hAnsi="Calibri" w:cs="Calibri"/>
          <w:color w:val="auto"/>
          <w:sz w:val="24"/>
          <w:szCs w:val="24"/>
          <w:shd w:val="clear" w:color="auto" w:fill="FFFFFF"/>
        </w:rPr>
      </w:pPr>
    </w:p>
    <w:p w:rsidR="00E9312E" w:rsidRPr="002A2348" w:rsidP="00E9312E" w14:paraId="5F7108FE" w14:textId="0E72D005">
      <w:pPr>
        <w:rPr>
          <w:rFonts w:ascii="Calibri" w:hAnsi="Calibri" w:cs="Calibri"/>
          <w:color w:val="auto"/>
          <w:sz w:val="24"/>
          <w:szCs w:val="24"/>
          <w:shd w:val="clear" w:color="auto" w:fill="FFFFFF"/>
        </w:rPr>
      </w:pPr>
    </w:p>
    <w:p w:rsidR="00E9312E" w:rsidRPr="002A2348" w:rsidP="00E9312E" w14:paraId="65A2F7D3" w14:textId="77777777">
      <w:pPr>
        <w:rPr>
          <w:rFonts w:ascii="Calibri" w:hAnsi="Calibri" w:cs="Calibri"/>
          <w:color w:val="auto"/>
          <w:sz w:val="24"/>
          <w:szCs w:val="24"/>
          <w:shd w:val="clear" w:color="auto" w:fill="FFFFFF"/>
        </w:rPr>
      </w:pPr>
    </w:p>
    <w:p w:rsidR="00C85C11" w:rsidRPr="002A2348" w:rsidP="00C85C11" w14:paraId="561443D7" w14:textId="77777777">
      <w:pPr>
        <w:pStyle w:val="ListParagraph"/>
        <w:rPr>
          <w:rFonts w:ascii="Calibri" w:hAnsi="Calibri" w:cs="Calibri"/>
          <w:b/>
          <w:bCs/>
          <w:color w:val="auto"/>
          <w:sz w:val="32"/>
          <w:szCs w:val="32"/>
          <w:shd w:val="clear" w:color="auto" w:fill="FFFFFF"/>
        </w:rPr>
      </w:pPr>
    </w:p>
    <w:p w:rsidR="00F86A70" w:rsidRPr="002A2348" w:rsidP="00C85C11" w14:paraId="621BA0AC" w14:textId="30E11DCA">
      <w:pPr>
        <w:jc w:val="center"/>
        <w:rPr>
          <w:rFonts w:ascii="Calibri" w:hAnsi="Calibri" w:cs="Calibri"/>
          <w:b/>
          <w:bCs/>
          <w:color w:val="auto"/>
          <w:sz w:val="32"/>
          <w:szCs w:val="32"/>
          <w:shd w:val="clear" w:color="auto" w:fill="FFFFFF"/>
        </w:rPr>
      </w:pPr>
      <w:r w:rsidRPr="002A2348">
        <w:rPr>
          <w:rFonts w:ascii="Calibri" w:hAnsi="Calibri" w:cs="Calibri"/>
          <w:b/>
          <w:bCs/>
          <w:color w:val="auto"/>
          <w:sz w:val="32"/>
          <w:szCs w:val="32"/>
          <w:shd w:val="clear" w:color="auto" w:fill="FFFFFF"/>
        </w:rPr>
        <w:t>Market Survey</w:t>
      </w:r>
    </w:p>
    <w:p w:rsidR="00C85C11" w:rsidRPr="002A2348" w:rsidP="00C85C11" w14:paraId="47409C3C" w14:textId="36D2674A">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Python</w:t>
      </w:r>
    </w:p>
    <w:p w:rsidR="001D2792" w:rsidRPr="002A2348" w:rsidP="00C85C11" w14:paraId="6227DB9C" w14:textId="672733A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JAVA</w:t>
      </w:r>
    </w:p>
    <w:p w:rsidR="001D2792" w:rsidRPr="002A2348" w:rsidP="00C85C11" w14:paraId="41EB7890" w14:textId="1534DD67">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node.js</w:t>
      </w:r>
    </w:p>
    <w:p w:rsidR="001D2792" w:rsidRPr="002A2348" w:rsidP="00C85C11" w14:paraId="65F487D8" w14:textId="1349B7CC">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C#</w:t>
      </w:r>
    </w:p>
    <w:p w:rsidR="00C17A3C" w:rsidRPr="002A2348" w:rsidP="00C17A3C" w14:paraId="7FD00F44" w14:textId="77777777">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Android</w:t>
      </w:r>
    </w:p>
    <w:p w:rsidR="001D2792" w:rsidRPr="002A2348" w:rsidP="00C85C11" w14:paraId="3223E162" w14:textId="0D619C99">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angular </w:t>
      </w:r>
      <w:r w:rsidRPr="002A2348">
        <w:rPr>
          <w:rFonts w:ascii="Calibri" w:hAnsi="Calibri" w:cs="Calibri"/>
          <w:color w:val="auto"/>
          <w:sz w:val="24"/>
          <w:szCs w:val="24"/>
          <w:shd w:val="clear" w:color="auto" w:fill="FFFFFF"/>
        </w:rPr>
        <w:t>js</w:t>
      </w:r>
    </w:p>
    <w:p w:rsidR="001D2792" w:rsidRPr="002A2348" w:rsidP="00C85C11" w14:paraId="74C15632" w14:textId="08D37693">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react </w:t>
      </w:r>
      <w:r w:rsidRPr="002A2348">
        <w:rPr>
          <w:rFonts w:ascii="Calibri" w:hAnsi="Calibri" w:cs="Calibri"/>
          <w:color w:val="auto"/>
          <w:sz w:val="24"/>
          <w:szCs w:val="24"/>
          <w:shd w:val="clear" w:color="auto" w:fill="FFFFFF"/>
        </w:rPr>
        <w:t>js</w:t>
      </w:r>
    </w:p>
    <w:p w:rsidR="001D2792" w:rsidRPr="002A2348" w:rsidP="00C85C11" w14:paraId="3378A804" w14:textId="4A0B57D8">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IOS</w:t>
      </w:r>
    </w:p>
    <w:p w:rsidR="001D2792" w:rsidRPr="002A2348" w:rsidP="00C85C11" w14:paraId="3035D6DE" w14:textId="6C1128CF">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.NET</w:t>
      </w:r>
    </w:p>
    <w:p w:rsidR="008E6809" w:rsidRPr="002A2348" w:rsidP="00C85C11" w14:paraId="69577F3D" w14:textId="450DE64A">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PHP</w:t>
      </w:r>
    </w:p>
    <w:p w:rsidR="002135FF" w:rsidRPr="002A2348" w:rsidP="002135FF" w14:paraId="33127E47" w14:textId="2C02C01E">
      <w:pPr>
        <w:ind w:left="360"/>
        <w:jc w:val="center"/>
        <w:rPr>
          <w:rFonts w:ascii="Calibri" w:hAnsi="Calibri" w:cs="Calibri"/>
          <w:color w:val="auto"/>
          <w:sz w:val="24"/>
          <w:szCs w:val="24"/>
          <w:shd w:val="clear" w:color="auto" w:fill="FFFFFF"/>
        </w:rPr>
      </w:pPr>
    </w:p>
    <w:p w:rsidR="002135FF" w:rsidRPr="002A2348" w:rsidP="002135FF" w14:paraId="00911931" w14:textId="34C8ABA0">
      <w:pPr>
        <w:ind w:left="360"/>
        <w:jc w:val="center"/>
        <w:rPr>
          <w:rFonts w:ascii="Calibri" w:hAnsi="Calibri" w:cs="Calibri"/>
          <w:b/>
          <w:color w:val="auto"/>
          <w:sz w:val="32"/>
          <w:szCs w:val="32"/>
        </w:rPr>
      </w:pPr>
      <w:r w:rsidRPr="002A2348">
        <w:rPr>
          <w:rFonts w:ascii="Calibri" w:hAnsi="Calibri" w:cs="Calibri"/>
          <w:b/>
          <w:color w:val="auto"/>
          <w:sz w:val="32"/>
          <w:szCs w:val="32"/>
        </w:rPr>
        <w:t>Conclusion</w:t>
      </w:r>
    </w:p>
    <w:p w:rsidR="002135FF" w:rsidRPr="002A2348" w:rsidP="009C42F6" w14:paraId="116CD871" w14:textId="29678836">
      <w:pPr>
        <w:ind w:left="360"/>
        <w:jc w:val="both"/>
        <w:rPr>
          <w:rFonts w:ascii="Calibri" w:hAnsi="Calibri" w:cs="Calibri"/>
          <w:bCs/>
          <w:color w:val="auto"/>
          <w:sz w:val="24"/>
          <w:szCs w:val="24"/>
        </w:rPr>
      </w:pPr>
      <w:r w:rsidRPr="002A2348">
        <w:rPr>
          <w:rFonts w:ascii="Calibri" w:hAnsi="Calibri" w:cs="Calibri"/>
          <w:bCs/>
          <w:color w:val="auto"/>
          <w:sz w:val="24"/>
          <w:szCs w:val="24"/>
        </w:rPr>
        <w:t xml:space="preserve">INDOOR SERVICES APPLICATION is a solution for the customer to get any services from a single mobile phone application. </w:t>
      </w:r>
      <w:r w:rsidRPr="002A2348" w:rsidR="009C42F6">
        <w:rPr>
          <w:rFonts w:ascii="Calibri" w:hAnsi="Calibri" w:cs="Calibri"/>
          <w:bCs/>
          <w:color w:val="auto"/>
          <w:sz w:val="24"/>
          <w:szCs w:val="24"/>
        </w:rPr>
        <w:t>It will enhance the user experience to service providing application. Also, this kind of application will become a trendsetter for android development. 
</w:t>
      </w:r>
    </w:p>
    <w:p w:rsidR="00592E91" w:rsidRPr="002A2348" w:rsidP="009C42F6" w14:paraId="03E14EE5" w14:textId="759C6168">
      <w:pPr>
        <w:ind w:left="360"/>
        <w:jc w:val="both"/>
        <w:rPr>
          <w:rFonts w:ascii="Calibri" w:hAnsi="Calibri" w:cs="Calibri"/>
          <w:bCs/>
          <w:color w:val="auto"/>
          <w:sz w:val="24"/>
          <w:szCs w:val="24"/>
        </w:rPr>
      </w:pPr>
    </w:p>
    <w:p w:rsidR="00592E91" w:rsidRPr="002A2348" w:rsidP="00592E91" w14:paraId="0B51D828" w14:textId="5E9C21E9">
      <w:pPr>
        <w:ind w:left="360"/>
        <w:jc w:val="center"/>
        <w:rPr>
          <w:rFonts w:ascii="Calibri" w:hAnsi="Calibri" w:cs="Calibri"/>
          <w:b/>
          <w:color w:val="auto"/>
          <w:sz w:val="32"/>
          <w:szCs w:val="32"/>
        </w:rPr>
      </w:pPr>
      <w:r w:rsidRPr="002A2348">
        <w:rPr>
          <w:rFonts w:ascii="Calibri" w:hAnsi="Calibri" w:cs="Calibri"/>
          <w:b/>
          <w:color w:val="auto"/>
          <w:sz w:val="32"/>
          <w:szCs w:val="32"/>
        </w:rPr>
        <w:t>GitHub Link</w:t>
      </w:r>
    </w:p>
    <w:p w:rsidR="00592E91" w:rsidRPr="002A2348" w:rsidP="00592E91" w14:paraId="26CDC7C8" w14:textId="3599340E">
      <w:pPr>
        <w:ind w:left="360"/>
        <w:jc w:val="center"/>
        <w:rPr>
          <w:rFonts w:ascii="Calibri" w:hAnsi="Calibri" w:cs="Calibri"/>
          <w:b/>
          <w:color w:val="auto"/>
          <w:sz w:val="32"/>
          <w:szCs w:val="32"/>
          <w:shd w:val="clear" w:color="auto" w:fill="FFFFFF"/>
        </w:rPr>
      </w:pPr>
      <w:r w:rsidRPr="002A2348">
        <w:rPr>
          <w:rFonts w:ascii="Calibri" w:hAnsi="Calibri" w:cs="Calibri"/>
          <w:b/>
          <w:color w:val="auto"/>
          <w:sz w:val="32"/>
          <w:szCs w:val="32"/>
          <w:shd w:val="clear" w:color="auto" w:fill="FFFFFF"/>
        </w:rPr>
        <w:t>https://github.com/SnehUpadhyay/Capstone-Project.git</w:t>
      </w:r>
    </w:p>
    <w:sectPr>
      <w:footerReference w:type="default" r:id="rId5"/>
      <w:pgSz w:w="12240" w:h="15840"/>
      <w:pgMar w:top="1728"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163EE" w14:paraId="7EC5C1A4" w14:textId="77777777">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msoE0AB"/>
      </v:shape>
    </w:pict>
  </w:numPicBullet>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BE192F"/>
    <w:multiLevelType w:val="hybridMultilevel"/>
    <w:tmpl w:val="7C3EC6F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start w:val="1"/>
      <w:numFmt w:val="bullet"/>
      <w:lvlText w:val=""/>
      <w:lvlJc w:val="left"/>
      <w:pPr>
        <w:ind w:left="3600" w:hanging="360"/>
      </w:pPr>
      <w:rPr>
        <w:rFonts w:ascii="Symbol" w:hAnsi="Symbol" w:cs="Symbol"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Wingdings" w:hAnsi="Wingdings" w:cs="Wingdings" w:hint="default"/>
      </w:rPr>
    </w:lvl>
    <w:lvl w:ilvl="8">
      <w:start w:val="1"/>
      <w:numFmt w:val="bullet"/>
      <w:lvlText w:val=""/>
      <w:lvlJc w:val="left"/>
      <w:pPr>
        <w:ind w:left="6480" w:hanging="360"/>
      </w:pPr>
      <w:rPr>
        <w:rFonts w:ascii="Wingdings" w:hAnsi="Wingdings" w:cs="Wingdings" w:hint="default"/>
      </w:rPr>
    </w:lvl>
  </w:abstractNum>
  <w:abstractNum w:abstractNumId="12">
    <w:nsid w:val="09B87604"/>
    <w:multiLevelType w:val="hybridMultilevel"/>
    <w:tmpl w:val="A18613D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F2815CA"/>
    <w:multiLevelType w:val="hybridMultilevel"/>
    <w:tmpl w:val="7F288F1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14B6374F"/>
    <w:multiLevelType w:val="hybridMultilevel"/>
    <w:tmpl w:val="024A4DC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45B62A5"/>
    <w:multiLevelType w:val="hybridMultilevel"/>
    <w:tmpl w:val="417E00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5271084"/>
    <w:multiLevelType w:val="multilevel"/>
    <w:tmpl w:val="B87AB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AF3AED"/>
    <w:multiLevelType w:val="multilevel"/>
    <w:tmpl w:val="BA3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40318E"/>
    <w:multiLevelType w:val="multilevel"/>
    <w:tmpl w:val="914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4E4131"/>
    <w:multiLevelType w:val="hybridMultilevel"/>
    <w:tmpl w:val="5AC47CD0"/>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21">
    <w:nsid w:val="3F2A73D5"/>
    <w:multiLevelType w:val="hybridMultilevel"/>
    <w:tmpl w:val="19680D7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45C3D2F"/>
    <w:multiLevelType w:val="multilevel"/>
    <w:tmpl w:val="0BE4A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2F7FB6"/>
    <w:multiLevelType w:val="hybridMultilevel"/>
    <w:tmpl w:val="A1664B30"/>
    <w:lvl w:ilvl="0">
      <w:start w:val="1"/>
      <w:numFmt w:val="decimal"/>
      <w:lvlText w:val="%1."/>
      <w:lvlJc w:val="left"/>
      <w:pPr>
        <w:ind w:left="771" w:hanging="360"/>
      </w:pPr>
    </w:lvl>
    <w:lvl w:ilvl="1" w:tentative="1">
      <w:start w:val="1"/>
      <w:numFmt w:val="lowerLetter"/>
      <w:lvlText w:val="%2."/>
      <w:lvlJc w:val="left"/>
      <w:pPr>
        <w:ind w:left="1491" w:hanging="360"/>
      </w:pPr>
    </w:lvl>
    <w:lvl w:ilvl="2" w:tentative="1">
      <w:start w:val="1"/>
      <w:numFmt w:val="lowerRoman"/>
      <w:lvlText w:val="%3."/>
      <w:lvlJc w:val="right"/>
      <w:pPr>
        <w:ind w:left="2211" w:hanging="180"/>
      </w:pPr>
    </w:lvl>
    <w:lvl w:ilvl="3" w:tentative="1">
      <w:start w:val="1"/>
      <w:numFmt w:val="decimal"/>
      <w:lvlText w:val="%4."/>
      <w:lvlJc w:val="left"/>
      <w:pPr>
        <w:ind w:left="2931" w:hanging="360"/>
      </w:pPr>
    </w:lvl>
    <w:lvl w:ilvl="4" w:tentative="1">
      <w:start w:val="1"/>
      <w:numFmt w:val="lowerLetter"/>
      <w:lvlText w:val="%5."/>
      <w:lvlJc w:val="left"/>
      <w:pPr>
        <w:ind w:left="3651" w:hanging="360"/>
      </w:pPr>
    </w:lvl>
    <w:lvl w:ilvl="5" w:tentative="1">
      <w:start w:val="1"/>
      <w:numFmt w:val="lowerRoman"/>
      <w:lvlText w:val="%6."/>
      <w:lvlJc w:val="right"/>
      <w:pPr>
        <w:ind w:left="4371" w:hanging="180"/>
      </w:pPr>
    </w:lvl>
    <w:lvl w:ilvl="6" w:tentative="1">
      <w:start w:val="1"/>
      <w:numFmt w:val="decimal"/>
      <w:lvlText w:val="%7."/>
      <w:lvlJc w:val="left"/>
      <w:pPr>
        <w:ind w:left="5091" w:hanging="360"/>
      </w:pPr>
    </w:lvl>
    <w:lvl w:ilvl="7" w:tentative="1">
      <w:start w:val="1"/>
      <w:numFmt w:val="lowerLetter"/>
      <w:lvlText w:val="%8."/>
      <w:lvlJc w:val="left"/>
      <w:pPr>
        <w:ind w:left="5811" w:hanging="360"/>
      </w:pPr>
    </w:lvl>
    <w:lvl w:ilvl="8" w:tentative="1">
      <w:start w:val="1"/>
      <w:numFmt w:val="lowerRoman"/>
      <w:lvlText w:val="%9."/>
      <w:lvlJc w:val="right"/>
      <w:pPr>
        <w:ind w:left="6531" w:hanging="180"/>
      </w:pPr>
    </w:lvl>
  </w:abstractNum>
  <w:abstractNum w:abstractNumId="25">
    <w:nsid w:val="56A12327"/>
    <w:multiLevelType w:val="hybridMultilevel"/>
    <w:tmpl w:val="89BA0FC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950125B"/>
    <w:multiLevelType w:val="hybridMultilevel"/>
    <w:tmpl w:val="C52A57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BD371EC"/>
    <w:multiLevelType w:val="multilevel"/>
    <w:tmpl w:val="57E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EB1EF7"/>
    <w:multiLevelType w:val="multilevel"/>
    <w:tmpl w:val="41EE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1C51DA"/>
    <w:multiLevelType w:val="hybridMultilevel"/>
    <w:tmpl w:val="995CF10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C135A13"/>
    <w:multiLevelType w:val="hybridMultilevel"/>
    <w:tmpl w:val="827EB00E"/>
    <w:lvl w:ilvl="0">
      <w:start w:val="1"/>
      <w:numFmt w:val="bullet"/>
      <w:lvlText w:val=""/>
      <w:lvlPicBulletId w:val="0"/>
      <w:lvlJc w:val="left"/>
      <w:pPr>
        <w:ind w:left="2203" w:hanging="360"/>
      </w:pPr>
      <w:rPr>
        <w:rFonts w:ascii="Symbol" w:hAnsi="Symbol" w:hint="default"/>
      </w:rPr>
    </w:lvl>
    <w:lvl w:ilvl="1" w:tentative="1">
      <w:start w:val="1"/>
      <w:numFmt w:val="bullet"/>
      <w:lvlText w:val="o"/>
      <w:lvlJc w:val="left"/>
      <w:pPr>
        <w:ind w:left="2923" w:hanging="360"/>
      </w:pPr>
      <w:rPr>
        <w:rFonts w:ascii="Courier New" w:hAnsi="Courier New" w:cs="Courier New" w:hint="default"/>
      </w:rPr>
    </w:lvl>
    <w:lvl w:ilvl="2" w:tentative="1">
      <w:start w:val="1"/>
      <w:numFmt w:val="bullet"/>
      <w:lvlText w:val=""/>
      <w:lvlJc w:val="left"/>
      <w:pPr>
        <w:ind w:left="3643" w:hanging="360"/>
      </w:pPr>
      <w:rPr>
        <w:rFonts w:ascii="Wingdings" w:hAnsi="Wingdings" w:hint="default"/>
      </w:rPr>
    </w:lvl>
    <w:lvl w:ilvl="3" w:tentative="1">
      <w:start w:val="1"/>
      <w:numFmt w:val="bullet"/>
      <w:lvlText w:val=""/>
      <w:lvlJc w:val="left"/>
      <w:pPr>
        <w:ind w:left="4363" w:hanging="360"/>
      </w:pPr>
      <w:rPr>
        <w:rFonts w:ascii="Symbol" w:hAnsi="Symbol" w:hint="default"/>
      </w:rPr>
    </w:lvl>
    <w:lvl w:ilvl="4" w:tentative="1">
      <w:start w:val="1"/>
      <w:numFmt w:val="bullet"/>
      <w:lvlText w:val="o"/>
      <w:lvlJc w:val="left"/>
      <w:pPr>
        <w:ind w:left="5083" w:hanging="360"/>
      </w:pPr>
      <w:rPr>
        <w:rFonts w:ascii="Courier New" w:hAnsi="Courier New" w:cs="Courier New" w:hint="default"/>
      </w:rPr>
    </w:lvl>
    <w:lvl w:ilvl="5" w:tentative="1">
      <w:start w:val="1"/>
      <w:numFmt w:val="bullet"/>
      <w:lvlText w:val=""/>
      <w:lvlJc w:val="left"/>
      <w:pPr>
        <w:ind w:left="5803" w:hanging="360"/>
      </w:pPr>
      <w:rPr>
        <w:rFonts w:ascii="Wingdings" w:hAnsi="Wingdings" w:hint="default"/>
      </w:rPr>
    </w:lvl>
    <w:lvl w:ilvl="6" w:tentative="1">
      <w:start w:val="1"/>
      <w:numFmt w:val="bullet"/>
      <w:lvlText w:val=""/>
      <w:lvlJc w:val="left"/>
      <w:pPr>
        <w:ind w:left="6523" w:hanging="360"/>
      </w:pPr>
      <w:rPr>
        <w:rFonts w:ascii="Symbol" w:hAnsi="Symbol" w:hint="default"/>
      </w:rPr>
    </w:lvl>
    <w:lvl w:ilvl="7" w:tentative="1">
      <w:start w:val="1"/>
      <w:numFmt w:val="bullet"/>
      <w:lvlText w:val="o"/>
      <w:lvlJc w:val="left"/>
      <w:pPr>
        <w:ind w:left="7243" w:hanging="360"/>
      </w:pPr>
      <w:rPr>
        <w:rFonts w:ascii="Courier New" w:hAnsi="Courier New" w:cs="Courier New" w:hint="default"/>
      </w:rPr>
    </w:lvl>
    <w:lvl w:ilvl="8" w:tentative="1">
      <w:start w:val="1"/>
      <w:numFmt w:val="bullet"/>
      <w:lvlText w:val=""/>
      <w:lvlJc w:val="left"/>
      <w:pPr>
        <w:ind w:left="7963" w:hanging="360"/>
      </w:pPr>
      <w:rPr>
        <w:rFonts w:ascii="Wingdings" w:hAnsi="Wingdings" w:hint="default"/>
      </w:rPr>
    </w:lvl>
  </w:abstractNum>
  <w:abstractNum w:abstractNumId="31">
    <w:nsid w:val="7BDA2639"/>
    <w:multiLevelType w:val="hybridMultilevel"/>
    <w:tmpl w:val="3670BE10"/>
    <w:lvl w:ilvl="0">
      <w:start w:val="1"/>
      <w:numFmt w:val="decimal"/>
      <w:lvlText w:val="%1."/>
      <w:lvlJc w:val="left"/>
      <w:pPr>
        <w:ind w:left="1125" w:hanging="360"/>
      </w:pPr>
    </w:lvl>
    <w:lvl w:ilvl="1" w:tentative="1">
      <w:start w:val="1"/>
      <w:numFmt w:val="lowerLetter"/>
      <w:lvlText w:val="%2."/>
      <w:lvlJc w:val="left"/>
      <w:pPr>
        <w:ind w:left="1845" w:hanging="360"/>
      </w:pPr>
    </w:lvl>
    <w:lvl w:ilvl="2" w:tentative="1">
      <w:start w:val="1"/>
      <w:numFmt w:val="lowerRoman"/>
      <w:lvlText w:val="%3."/>
      <w:lvlJc w:val="right"/>
      <w:pPr>
        <w:ind w:left="2565" w:hanging="180"/>
      </w:pPr>
    </w:lvl>
    <w:lvl w:ilvl="3" w:tentative="1">
      <w:start w:val="1"/>
      <w:numFmt w:val="decimal"/>
      <w:lvlText w:val="%4."/>
      <w:lvlJc w:val="left"/>
      <w:pPr>
        <w:ind w:left="3285" w:hanging="360"/>
      </w:pPr>
    </w:lvl>
    <w:lvl w:ilvl="4" w:tentative="1">
      <w:start w:val="1"/>
      <w:numFmt w:val="lowerLetter"/>
      <w:lvlText w:val="%5."/>
      <w:lvlJc w:val="left"/>
      <w:pPr>
        <w:ind w:left="4005" w:hanging="360"/>
      </w:pPr>
    </w:lvl>
    <w:lvl w:ilvl="5" w:tentative="1">
      <w:start w:val="1"/>
      <w:numFmt w:val="lowerRoman"/>
      <w:lvlText w:val="%6."/>
      <w:lvlJc w:val="right"/>
      <w:pPr>
        <w:ind w:left="4725" w:hanging="180"/>
      </w:pPr>
    </w:lvl>
    <w:lvl w:ilvl="6" w:tentative="1">
      <w:start w:val="1"/>
      <w:numFmt w:val="decimal"/>
      <w:lvlText w:val="%7."/>
      <w:lvlJc w:val="left"/>
      <w:pPr>
        <w:ind w:left="5445" w:hanging="360"/>
      </w:pPr>
    </w:lvl>
    <w:lvl w:ilvl="7" w:tentative="1">
      <w:start w:val="1"/>
      <w:numFmt w:val="lowerLetter"/>
      <w:lvlText w:val="%8."/>
      <w:lvlJc w:val="left"/>
      <w:pPr>
        <w:ind w:left="6165" w:hanging="360"/>
      </w:pPr>
    </w:lvl>
    <w:lvl w:ilvl="8" w:tentative="1">
      <w:start w:val="1"/>
      <w:numFmt w:val="lowerRoman"/>
      <w:lvlText w:val="%9."/>
      <w:lvlJc w:val="right"/>
      <w:pPr>
        <w:ind w:left="6885" w:hanging="180"/>
      </w:pPr>
    </w:lvl>
  </w:abstractNum>
  <w:abstractNum w:abstractNumId="32">
    <w:nsid w:val="7C6A447A"/>
    <w:multiLevelType w:val="hybridMultilevel"/>
    <w:tmpl w:val="A0BE0796"/>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CC43B94"/>
    <w:multiLevelType w:val="multilevel"/>
    <w:tmpl w:val="B864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3B1D01"/>
    <w:multiLevelType w:val="hybridMultilevel"/>
    <w:tmpl w:val="E00606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25"/>
  </w:num>
  <w:num w:numId="19">
    <w:abstractNumId w:val="32"/>
  </w:num>
  <w:num w:numId="20">
    <w:abstractNumId w:val="30"/>
  </w:num>
  <w:num w:numId="21">
    <w:abstractNumId w:val="12"/>
  </w:num>
  <w:num w:numId="22">
    <w:abstractNumId w:val="11"/>
  </w:num>
  <w:num w:numId="23">
    <w:abstractNumId w:val="33"/>
  </w:num>
  <w:num w:numId="24">
    <w:abstractNumId w:val="19"/>
  </w:num>
  <w:num w:numId="25">
    <w:abstractNumId w:val="18"/>
  </w:num>
  <w:num w:numId="26">
    <w:abstractNumId w:val="27"/>
  </w:num>
  <w:num w:numId="27">
    <w:abstractNumId w:val="29"/>
  </w:num>
  <w:num w:numId="28">
    <w:abstractNumId w:val="24"/>
  </w:num>
  <w:num w:numId="29">
    <w:abstractNumId w:val="26"/>
  </w:num>
  <w:num w:numId="30">
    <w:abstractNumId w:val="20"/>
  </w:num>
  <w:num w:numId="31">
    <w:abstractNumId w:val="34"/>
  </w:num>
  <w:num w:numId="32">
    <w:abstractNumId w:val="15"/>
  </w:num>
  <w:num w:numId="33">
    <w:abstractNumId w:val="21"/>
  </w:num>
  <w:num w:numId="34">
    <w:abstractNumId w:val="28"/>
  </w:num>
  <w:num w:numId="35">
    <w:abstractNumId w:val="22"/>
  </w:num>
  <w:num w:numId="36">
    <w:abstractNumId w:val="1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FB"/>
    <w:rsid w:val="00043729"/>
    <w:rsid w:val="00056390"/>
    <w:rsid w:val="00085006"/>
    <w:rsid w:val="000A622D"/>
    <w:rsid w:val="000E5710"/>
    <w:rsid w:val="00170813"/>
    <w:rsid w:val="00175C48"/>
    <w:rsid w:val="001A0476"/>
    <w:rsid w:val="001A5C71"/>
    <w:rsid w:val="001D2792"/>
    <w:rsid w:val="001D49B2"/>
    <w:rsid w:val="002135FF"/>
    <w:rsid w:val="002163EE"/>
    <w:rsid w:val="00220BCF"/>
    <w:rsid w:val="002554CD"/>
    <w:rsid w:val="00286D67"/>
    <w:rsid w:val="00293B83"/>
    <w:rsid w:val="002A2348"/>
    <w:rsid w:val="002A56B3"/>
    <w:rsid w:val="002A57EB"/>
    <w:rsid w:val="002B4294"/>
    <w:rsid w:val="002E0DEB"/>
    <w:rsid w:val="00332E90"/>
    <w:rsid w:val="00333D0D"/>
    <w:rsid w:val="00350C02"/>
    <w:rsid w:val="003855D7"/>
    <w:rsid w:val="003B1878"/>
    <w:rsid w:val="003C7BBE"/>
    <w:rsid w:val="003D2F7C"/>
    <w:rsid w:val="003F0587"/>
    <w:rsid w:val="003F3EF5"/>
    <w:rsid w:val="003F43F4"/>
    <w:rsid w:val="00410C0D"/>
    <w:rsid w:val="00430D74"/>
    <w:rsid w:val="004579F9"/>
    <w:rsid w:val="00483463"/>
    <w:rsid w:val="004876CD"/>
    <w:rsid w:val="004C049F"/>
    <w:rsid w:val="005000E2"/>
    <w:rsid w:val="005466B5"/>
    <w:rsid w:val="005710AF"/>
    <w:rsid w:val="00574E0C"/>
    <w:rsid w:val="00592E91"/>
    <w:rsid w:val="005D7B82"/>
    <w:rsid w:val="00610F07"/>
    <w:rsid w:val="006408B4"/>
    <w:rsid w:val="0064291A"/>
    <w:rsid w:val="006809E1"/>
    <w:rsid w:val="00681F89"/>
    <w:rsid w:val="006A3CE7"/>
    <w:rsid w:val="006B1B55"/>
    <w:rsid w:val="00760048"/>
    <w:rsid w:val="00802315"/>
    <w:rsid w:val="00842F5C"/>
    <w:rsid w:val="0085107E"/>
    <w:rsid w:val="008854E8"/>
    <w:rsid w:val="008862BE"/>
    <w:rsid w:val="008914FE"/>
    <w:rsid w:val="008E6809"/>
    <w:rsid w:val="00935680"/>
    <w:rsid w:val="0095320C"/>
    <w:rsid w:val="00966CB5"/>
    <w:rsid w:val="009B4E35"/>
    <w:rsid w:val="009B5036"/>
    <w:rsid w:val="009B5947"/>
    <w:rsid w:val="009C42F6"/>
    <w:rsid w:val="009C7F6A"/>
    <w:rsid w:val="009F4372"/>
    <w:rsid w:val="00A47E72"/>
    <w:rsid w:val="00A6353C"/>
    <w:rsid w:val="00AB3CC7"/>
    <w:rsid w:val="00AB6FEB"/>
    <w:rsid w:val="00AF29B3"/>
    <w:rsid w:val="00B11A57"/>
    <w:rsid w:val="00B461C7"/>
    <w:rsid w:val="00B6066D"/>
    <w:rsid w:val="00B64BD4"/>
    <w:rsid w:val="00B74529"/>
    <w:rsid w:val="00B75E64"/>
    <w:rsid w:val="00B955EF"/>
    <w:rsid w:val="00BA1472"/>
    <w:rsid w:val="00BB38A5"/>
    <w:rsid w:val="00BB6527"/>
    <w:rsid w:val="00BD6A1F"/>
    <w:rsid w:val="00C17A3C"/>
    <w:rsid w:val="00C2110E"/>
    <w:rsid w:val="00C6554A"/>
    <w:rsid w:val="00C85C11"/>
    <w:rsid w:val="00CA639D"/>
    <w:rsid w:val="00CA6DF4"/>
    <w:rsid w:val="00CC61F1"/>
    <w:rsid w:val="00D04BEC"/>
    <w:rsid w:val="00D22100"/>
    <w:rsid w:val="00D31590"/>
    <w:rsid w:val="00D41043"/>
    <w:rsid w:val="00D44D5D"/>
    <w:rsid w:val="00D466B8"/>
    <w:rsid w:val="00D5413C"/>
    <w:rsid w:val="00D70735"/>
    <w:rsid w:val="00DB1134"/>
    <w:rsid w:val="00DF13D7"/>
    <w:rsid w:val="00E2043D"/>
    <w:rsid w:val="00E80525"/>
    <w:rsid w:val="00E8274E"/>
    <w:rsid w:val="00E9312E"/>
    <w:rsid w:val="00ED7C44"/>
    <w:rsid w:val="00EF68CD"/>
    <w:rsid w:val="00F25651"/>
    <w:rsid w:val="00F6157B"/>
    <w:rsid w:val="00F629A2"/>
    <w:rsid w:val="00F76740"/>
    <w:rsid w:val="00F86A70"/>
    <w:rsid w:val="00F933E8"/>
    <w:rsid w:val="00FB2FFB"/>
    <w:rsid w:val="00FC1517"/>
    <w:rsid w:val="00FE1069"/>
    <w:rsid w:val="00FF632B"/>
    <w:rsid w:val="00FF6AE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94A4508-9175-4C08-92EA-36070DBF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AF29B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FB2FFB"/>
    <w:rPr>
      <w:b/>
      <w:bCs/>
    </w:rPr>
  </w:style>
  <w:style w:type="character" w:customStyle="1" w:styleId="Heading4Char">
    <w:name w:val="Heading 4 Char"/>
    <w:basedOn w:val="DefaultParagraphFont"/>
    <w:link w:val="Heading4"/>
    <w:uiPriority w:val="9"/>
    <w:semiHidden/>
    <w:rsid w:val="00AF29B3"/>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AF29B3"/>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Emphasis">
    <w:name w:val="Emphasis"/>
    <w:basedOn w:val="DefaultParagraphFont"/>
    <w:uiPriority w:val="20"/>
    <w:qFormat/>
    <w:rsid w:val="00332E90"/>
    <w:rPr>
      <w:i/>
      <w:iCs/>
    </w:rPr>
  </w:style>
  <w:style w:type="paragraph" w:styleId="ListParagraph">
    <w:name w:val="List Paragraph"/>
    <w:basedOn w:val="Normal"/>
    <w:uiPriority w:val="34"/>
    <w:unhideWhenUsed/>
    <w:qFormat/>
    <w:rsid w:val="00175C48"/>
    <w:pPr>
      <w:ind w:left="720"/>
      <w:contextualSpacing/>
    </w:pPr>
  </w:style>
  <w:style w:type="paragraph" w:customStyle="1" w:styleId="paragraph">
    <w:name w:val="paragraph"/>
    <w:basedOn w:val="Normal"/>
    <w:rsid w:val="00E8274E"/>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customStyle="1" w:styleId="normaltextrun">
    <w:name w:val="normaltextrun"/>
    <w:basedOn w:val="DefaultParagraphFont"/>
    <w:rsid w:val="00E8274E"/>
  </w:style>
  <w:style w:type="character" w:customStyle="1" w:styleId="eop">
    <w:name w:val="eop"/>
    <w:basedOn w:val="DefaultParagraphFont"/>
    <w:rsid w:val="00E8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Rrupinderkaur2297\AppData\Roaming\Microsoft\Templates\Student%20report%20with%20photo.dotx" TargetMode="Externa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363</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Sneh Upadhyay</cp:lastModifiedBy>
  <cp:revision>869</cp:revision>
  <dcterms:created xsi:type="dcterms:W3CDTF">2020-10-01T13:17:00Z</dcterms:created>
  <dcterms:modified xsi:type="dcterms:W3CDTF">2020-10-03T02:41:00Z</dcterms:modified>
</cp:coreProperties>
</file>